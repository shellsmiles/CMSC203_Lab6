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01A8" w14:textId="67DEE455" w:rsidR="005377B2" w:rsidRPr="005377B2" w:rsidRDefault="008266A0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CMSC203 </w:t>
      </w:r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 w:rsidR="006441EE">
        <w:t>getScoreSize</w:t>
      </w:r>
      <w:proofErr w:type="spellEnd"/>
      <w:r w:rsidR="006441EE">
        <w:t>(</w:t>
      </w:r>
      <w:proofErr w:type="gramEnd"/>
      <w:r w:rsidR="006441EE">
        <w:t xml:space="preserve">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77777777" w:rsidR="00B127AC" w:rsidRDefault="00B127AC" w:rsidP="00191DA6">
      <w:pPr>
        <w:numPr>
          <w:ilvl w:val="0"/>
          <w:numId w:val="1"/>
        </w:num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Next.</w:t>
      </w:r>
    </w:p>
    <w:p w14:paraId="0606CE22" w14:textId="77777777" w:rsidR="00B127AC" w:rsidRDefault="00B127AC" w:rsidP="00191DA6">
      <w:pPr>
        <w:numPr>
          <w:ilvl w:val="0"/>
          <w:numId w:val="1"/>
        </w:numPr>
      </w:pPr>
      <w:r>
        <w:t xml:space="preserve">Select </w:t>
      </w:r>
      <w:proofErr w:type="gramStart"/>
      <w:r>
        <w:t>all of</w:t>
      </w:r>
      <w:proofErr w:type="gramEnd"/>
      <w:r>
        <w:t xml:space="preserve"> the methods of Gradebook, except for the constructor to create tests for.</w:t>
      </w:r>
      <w:r w:rsidR="00DF43AD">
        <w:t xml:space="preserve"> Then click finish.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proofErr w:type="gramStart"/>
      <w:r w:rsidRPr="00032B4E">
        <w:rPr>
          <w:rFonts w:ascii="Courier New" w:hAnsi="Courier New" w:cs="Courier New"/>
        </w:rPr>
        <w:t>assertTrue</w:t>
      </w:r>
      <w:proofErr w:type="spellEnd"/>
      <w:r>
        <w:t>( . . .</w:t>
      </w:r>
      <w:proofErr w:type="gramEnd"/>
      <w:r>
        <w:t>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>
        <w:t>(</w:t>
      </w:r>
      <w:proofErr w:type="gramEnd"/>
      <w:r>
        <w:t>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sum</w:t>
      </w:r>
      <w:r>
        <w:t>(</w:t>
      </w:r>
      <w:proofErr w:type="gramEnd"/>
      <w:r>
        <w:t>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minimum</w:t>
      </w:r>
      <w:r>
        <w:t>(</w:t>
      </w:r>
      <w:proofErr w:type="gramEnd"/>
      <w:r>
        <w:t>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1F6F48B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5514ED" w:rsidRPr="005514ED">
        <w:t xml:space="preserve">Take a screen shot of Junit lab running in the Junit tab, with the </w:t>
      </w:r>
      <w:proofErr w:type="spellStart"/>
      <w:r w:rsidR="005514ED" w:rsidRPr="005514ED">
        <w:t>GradeBookTest</w:t>
      </w:r>
      <w:proofErr w:type="spellEnd"/>
      <w:r w:rsidR="005514ED" w:rsidRPr="005514ED">
        <w:t xml:space="preserve"> expanded to show all the tests.</w:t>
      </w:r>
      <w:r w:rsidR="005514ED">
        <w:rPr>
          <w:b/>
          <w:sz w:val="28"/>
        </w:rPr>
        <w:t xml:space="preserve">  </w:t>
      </w:r>
      <w:r>
        <w:t xml:space="preserve">Upload both files </w:t>
      </w:r>
      <w:r w:rsidR="00C31EB7">
        <w:t xml:space="preserve">and screen shot </w:t>
      </w:r>
      <w:r>
        <w:t xml:space="preserve">to </w:t>
      </w:r>
      <w:r w:rsidR="006D1C2C">
        <w:t xml:space="preserve">Blackboard and to </w:t>
      </w:r>
      <w:r>
        <w:t>GitHub in a directory named CMSC203_Lab6.</w:t>
      </w:r>
    </w:p>
    <w:p w14:paraId="5290DD8C" w14:textId="77777777" w:rsidR="00142D49" w:rsidRDefault="00142D49" w:rsidP="00142D49"/>
    <w:p w14:paraId="1A90336E" w14:textId="77777777" w:rsidR="00142D49" w:rsidRDefault="00142D49" w:rsidP="00142D49">
      <w:bookmarkStart w:id="0" w:name="_GoBack"/>
      <w:bookmarkEnd w:id="0"/>
    </w:p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proofErr w:type="gram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</w:t>
      </w:r>
      <w:proofErr w:type="gramEnd"/>
      <w:r w:rsidR="00923D28" w:rsidRPr="00032B4E">
        <w:rPr>
          <w:rFonts w:ascii="Courier New" w:hAnsi="Courier New" w:cs="Courier New"/>
        </w:rPr>
        <w:t>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>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</w:t>
      </w:r>
      <w:proofErr w:type="gramStart"/>
      <w:r w:rsidRPr="00032B4E">
        <w:rPr>
          <w:rFonts w:ascii="Courier New" w:hAnsi="Courier New" w:cs="Courier New"/>
        </w:rPr>
        <w:t>1.toString</w:t>
      </w:r>
      <w:proofErr w:type="gramEnd"/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minimum(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1;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0E1CD0"/>
    <w:rsid w:val="0010221A"/>
    <w:rsid w:val="00142D49"/>
    <w:rsid w:val="00191DA6"/>
    <w:rsid w:val="001B39B9"/>
    <w:rsid w:val="001C2E49"/>
    <w:rsid w:val="002E60AC"/>
    <w:rsid w:val="003000D0"/>
    <w:rsid w:val="003638A3"/>
    <w:rsid w:val="003A5637"/>
    <w:rsid w:val="005377B2"/>
    <w:rsid w:val="005514ED"/>
    <w:rsid w:val="00635F11"/>
    <w:rsid w:val="006441EE"/>
    <w:rsid w:val="00697221"/>
    <w:rsid w:val="006D0616"/>
    <w:rsid w:val="006D1C2C"/>
    <w:rsid w:val="007F409D"/>
    <w:rsid w:val="008266A0"/>
    <w:rsid w:val="00923D28"/>
    <w:rsid w:val="00956523"/>
    <w:rsid w:val="00991F7E"/>
    <w:rsid w:val="009C2A31"/>
    <w:rsid w:val="009C4B68"/>
    <w:rsid w:val="00A27152"/>
    <w:rsid w:val="00B127AC"/>
    <w:rsid w:val="00C31EB7"/>
    <w:rsid w:val="00C578FD"/>
    <w:rsid w:val="00CA13F6"/>
    <w:rsid w:val="00DA2AA3"/>
    <w:rsid w:val="00DF43AD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4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Robert Alexander</cp:lastModifiedBy>
  <cp:revision>3</cp:revision>
  <dcterms:created xsi:type="dcterms:W3CDTF">2019-12-29T20:42:00Z</dcterms:created>
  <dcterms:modified xsi:type="dcterms:W3CDTF">2019-12-29T20:45:00Z</dcterms:modified>
</cp:coreProperties>
</file>